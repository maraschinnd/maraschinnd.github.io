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10800"/>
      </w:tblGrid>
      <w:tr w:rsidR="00A704CA" w14:paraId="7CD9F4B4" w14:textId="77777777" w:rsidTr="000B32EC">
        <w:tc>
          <w:tcPr>
            <w:tcW w:w="8630" w:type="dxa"/>
          </w:tcPr>
          <w:sdt>
            <w:sdtPr>
              <w:alias w:val="Enter your name:"/>
              <w:tag w:val="Enter your name:"/>
              <w:id w:val="461394294"/>
              <w:placeholder>
                <w:docPart w:val="411EE2666BC54E8B92485D82F159A42F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605A8BF2" w14:textId="77777777" w:rsidR="00A704CA" w:rsidRPr="00C92C71" w:rsidRDefault="00765C24" w:rsidP="00A704CA">
                <w:pPr>
                  <w:pStyle w:val="Title"/>
                </w:pPr>
                <w:r>
                  <w:t>Nic Maraschin</w:t>
                </w:r>
              </w:p>
            </w:sdtContent>
          </w:sdt>
          <w:p w14:paraId="0CB7A8F8" w14:textId="53FFCC45" w:rsidR="00A704CA" w:rsidRPr="00A704CA" w:rsidRDefault="006C67A3" w:rsidP="006C67A3">
            <w:pPr>
              <w:pStyle w:val="ContactInformation"/>
            </w:pPr>
            <w:sdt>
              <w:sdtPr>
                <w:alias w:val="Enter street address, city, st zip code:"/>
                <w:tag w:val="Enter street address, city, st zip code:"/>
                <w:id w:val="481426167"/>
                <w:placeholder>
                  <w:docPart w:val="3FEC0B37006B41B08D26A1A48694741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2215 Victorian Court</w:t>
                </w:r>
                <w:r w:rsidR="00765C24">
                  <w:t>, GJ, Colorado, 81507</w:t>
                </w:r>
              </w:sdtContent>
            </w:sdt>
            <w:r w:rsidR="001C5D03">
              <w:t xml:space="preserve"> –</w:t>
            </w:r>
            <w:r w:rsidR="00A704CA" w:rsidRPr="00A704CA">
              <w:t xml:space="preserve"> </w:t>
            </w:r>
            <w:sdt>
              <w:sdtPr>
                <w:alias w:val="Enter phone:"/>
                <w:tag w:val="Enter phone:"/>
                <w:id w:val="1127732928"/>
                <w:placeholder>
                  <w:docPart w:val="4276A46ED94F4F988D7DC07B4DF4FD4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727A3">
                  <w:t xml:space="preserve">(970) </w:t>
                </w:r>
                <w:r w:rsidR="00765C24">
                  <w:t>623-9701</w:t>
                </w:r>
              </w:sdtContent>
            </w:sdt>
            <w:r w:rsidR="00765C24">
              <w:t xml:space="preserve"> </w:t>
            </w:r>
            <w:r w:rsidR="001C5D03">
              <w:t>–</w:t>
            </w:r>
            <w:r w:rsidR="00A704CA" w:rsidRPr="00A704CA">
              <w:t xml:space="preserve"> </w:t>
            </w:r>
            <w:sdt>
              <w:sdtPr>
                <w:rPr>
                  <w:color w:val="auto"/>
                </w:rPr>
                <w:alias w:val="Enter email:"/>
                <w:tag w:val="Enter email:"/>
                <w:id w:val="-347328397"/>
                <w:placeholder>
                  <w:docPart w:val="8B85260A44C046AEA1B27A3741FE5E7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566E3E" w:rsidRPr="00566E3E">
                  <w:rPr>
                    <w:color w:val="auto"/>
                  </w:rPr>
                  <w:t xml:space="preserve">maraschinnd@gmail.com – </w:t>
                </w:r>
                <w:r w:rsidR="00566E3E">
                  <w:rPr>
                    <w:color w:val="auto"/>
                  </w:rPr>
                  <w:t>https://maraschinnd.github.io</w:t>
                </w:r>
              </w:sdtContent>
            </w:sdt>
          </w:p>
        </w:tc>
      </w:tr>
    </w:tbl>
    <w:tbl>
      <w:tblPr>
        <w:tblW w:w="5000" w:type="pct"/>
        <w:tblLayout w:type="fixed"/>
        <w:tblCellMar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2340"/>
        <w:gridCol w:w="8460"/>
      </w:tblGrid>
      <w:tr w:rsidR="00CA44C2" w14:paraId="2B561069" w14:textId="77777777" w:rsidTr="00840DA9">
        <w:tc>
          <w:tcPr>
            <w:tcW w:w="1872" w:type="dxa"/>
          </w:tcPr>
          <w:p w14:paraId="508D8996" w14:textId="77777777" w:rsidR="00CA44C2" w:rsidRDefault="00765C24" w:rsidP="00765C24">
            <w:pPr>
              <w:pStyle w:val="Heading1"/>
            </w:pPr>
            <w:r>
              <w:t>Summary</w:t>
            </w:r>
          </w:p>
        </w:tc>
        <w:tc>
          <w:tcPr>
            <w:tcW w:w="6768" w:type="dxa"/>
            <w:tcMar>
              <w:top w:w="144" w:type="dxa"/>
            </w:tcMar>
          </w:tcPr>
          <w:p w14:paraId="60E4246B" w14:textId="77777777" w:rsidR="00CA44C2" w:rsidRDefault="00765C24" w:rsidP="00765C24">
            <w:r>
              <w:rPr>
                <w:rFonts w:asciiTheme="majorHAnsi" w:hAnsiTheme="majorHAnsi"/>
              </w:rPr>
              <w:t>Dedicated Mechanical Engineer skilled in a variety of engineering practices. Great with time and budget management. Dedicated to high standards for quality and consistency.</w:t>
            </w:r>
          </w:p>
        </w:tc>
      </w:tr>
      <w:tr w:rsidR="00CA44C2" w14:paraId="57F09598" w14:textId="77777777" w:rsidTr="00840DA9">
        <w:sdt>
          <w:sdtPr>
            <w:alias w:val="Experience:"/>
            <w:tag w:val="Experience:"/>
            <w:id w:val="1033002868"/>
            <w:placeholder>
              <w:docPart w:val="2FFE622884E64130B472E704BCC218D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1FC0696F" w14:textId="77777777" w:rsidR="00CA44C2" w:rsidRDefault="00CA44C2" w:rsidP="00840DA9">
                <w:pPr>
                  <w:pStyle w:val="Heading1"/>
                </w:pPr>
                <w:r w:rsidRPr="005F7B40">
                  <w:t>Experience</w:t>
                </w:r>
              </w:p>
            </w:tc>
          </w:sdtContent>
        </w:sdt>
        <w:tc>
          <w:tcPr>
            <w:tcW w:w="6768" w:type="dxa"/>
            <w:tcMar>
              <w:top w:w="144" w:type="dxa"/>
            </w:tcMar>
          </w:tcPr>
          <w:p w14:paraId="33998045" w14:textId="2A9E611A" w:rsidR="00CA44C2" w:rsidRDefault="0024205B" w:rsidP="00CA44C2">
            <w:pPr>
              <w:pStyle w:val="Heading1"/>
              <w:rPr>
                <w:rFonts w:eastAsiaTheme="minorEastAsia"/>
              </w:rPr>
            </w:pPr>
            <w:r>
              <w:t>Student Audio Video Engineering Intern</w:t>
            </w:r>
          </w:p>
          <w:p w14:paraId="22DAB2B5" w14:textId="5A8FF523" w:rsidR="00CA44C2" w:rsidRDefault="0024205B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Colorado Mesa University I.T.</w:t>
            </w:r>
            <w:r w:rsidR="00CA44C2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GJ, Colorado</w:t>
            </w:r>
          </w:p>
          <w:p w14:paraId="3B0682DA" w14:textId="0FE04FD1" w:rsidR="00CA44C2" w:rsidRDefault="0008113B" w:rsidP="00CA44C2">
            <w:pPr>
              <w:pStyle w:val="Date"/>
            </w:pPr>
            <w:r>
              <w:t>October 2017</w:t>
            </w:r>
            <w:r w:rsidR="00CA44C2">
              <w:t xml:space="preserve"> – </w:t>
            </w:r>
            <w:r>
              <w:t>Present</w:t>
            </w:r>
          </w:p>
          <w:p w14:paraId="03D6A869" w14:textId="33E573AD" w:rsidR="00CA44C2" w:rsidRPr="006B2AB4" w:rsidRDefault="0008113B" w:rsidP="00CA44C2">
            <w:r>
              <w:rPr>
                <w:rFonts w:asciiTheme="majorHAnsi" w:hAnsiTheme="majorHAnsi"/>
              </w:rPr>
              <w:t>In charge of building, installing, and maintaining all audio video systems on the Colorado Mesa University campus.</w:t>
            </w:r>
          </w:p>
          <w:p w14:paraId="5D0774FF" w14:textId="09AD166D" w:rsidR="00CA44C2" w:rsidRPr="00F3010C" w:rsidRDefault="00355C0B" w:rsidP="00CA44C2">
            <w:pPr>
              <w:pStyle w:val="Heading2"/>
            </w:pPr>
            <w:r>
              <w:t>Recreation Center Employee</w:t>
            </w:r>
          </w:p>
          <w:p w14:paraId="022044F7" w14:textId="353CD2FB" w:rsidR="00CA44C2" w:rsidRDefault="00355C0B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Colorado Mesa University</w:t>
            </w:r>
            <w:r w:rsidR="00CA44C2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GJ, Colorado</w:t>
            </w:r>
          </w:p>
          <w:p w14:paraId="2B02618B" w14:textId="129F680B" w:rsidR="00CA44C2" w:rsidRDefault="00FB2032" w:rsidP="00CA44C2">
            <w:pPr>
              <w:pStyle w:val="Date"/>
            </w:pPr>
            <w:r>
              <w:t>August 2016</w:t>
            </w:r>
            <w:r w:rsidR="00CA44C2">
              <w:t xml:space="preserve"> – </w:t>
            </w:r>
            <w:r>
              <w:t>Present</w:t>
            </w:r>
          </w:p>
          <w:p w14:paraId="1564D29D" w14:textId="43B6D76A" w:rsidR="00CA44C2" w:rsidRDefault="00FB2032" w:rsidP="00FB2032">
            <w:r>
              <w:rPr>
                <w:rFonts w:asciiTheme="majorHAnsi" w:hAnsiTheme="majorHAnsi"/>
              </w:rPr>
              <w:t xml:space="preserve">Responsible for maintaining an organized and professional work out environment for patrons. </w:t>
            </w:r>
          </w:p>
        </w:tc>
      </w:tr>
      <w:tr w:rsidR="00F8731E" w14:paraId="08848C42" w14:textId="77777777" w:rsidTr="00840DA9">
        <w:sdt>
          <w:sdtPr>
            <w:alias w:val="Education:"/>
            <w:tag w:val="Education:"/>
            <w:id w:val="1405184291"/>
            <w:placeholder>
              <w:docPart w:val="A79C6CE4B8A24F49B46B7D345AC4B78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43A7C9C7" w14:textId="77777777" w:rsidR="00F8731E" w:rsidRDefault="00F8731E" w:rsidP="00840DA9">
                <w:pPr>
                  <w:pStyle w:val="Heading1"/>
                </w:pPr>
                <w:r>
                  <w:t>Education</w:t>
                </w:r>
              </w:p>
            </w:tc>
          </w:sdtContent>
        </w:sdt>
        <w:tc>
          <w:tcPr>
            <w:tcW w:w="6768" w:type="dxa"/>
            <w:tcMar>
              <w:top w:w="144" w:type="dxa"/>
            </w:tcMar>
          </w:tcPr>
          <w:p w14:paraId="16F49DCE" w14:textId="66AB85C8" w:rsidR="00F8731E" w:rsidRDefault="00CE35FE" w:rsidP="00840DA9">
            <w:pPr>
              <w:pStyle w:val="Heading1"/>
              <w:rPr>
                <w:rFonts w:eastAsiaTheme="minorEastAsia"/>
              </w:rPr>
            </w:pPr>
            <w:r>
              <w:t>BS, Mechanical Engineering</w:t>
            </w:r>
          </w:p>
          <w:p w14:paraId="41569864" w14:textId="1487C741" w:rsidR="00F8731E" w:rsidRDefault="00CE35FE" w:rsidP="00840DA9">
            <w:r>
              <w:t>Colorado Mesa University</w:t>
            </w:r>
            <w:r w:rsidR="00F8731E">
              <w:t xml:space="preserve">, </w:t>
            </w:r>
            <w:r>
              <w:t>GJ, Colorado</w:t>
            </w:r>
          </w:p>
          <w:p w14:paraId="322102C7" w14:textId="76927D62" w:rsidR="00F8731E" w:rsidRDefault="00CE35FE" w:rsidP="00840DA9">
            <w:r>
              <w:t>May 2019</w:t>
            </w:r>
          </w:p>
          <w:p w14:paraId="37746CF4" w14:textId="07D2C765" w:rsidR="00F8731E" w:rsidRDefault="00CE35FE" w:rsidP="00CE35FE">
            <w:r>
              <w:t>Worked on several large scale design projects and participated in FSAE.</w:t>
            </w:r>
          </w:p>
        </w:tc>
      </w:tr>
      <w:tr w:rsidR="00F8731E" w14:paraId="1BDFED09" w14:textId="77777777" w:rsidTr="00840DA9">
        <w:tc>
          <w:tcPr>
            <w:tcW w:w="1872" w:type="dxa"/>
          </w:tcPr>
          <w:p w14:paraId="60057B9E" w14:textId="14925823" w:rsidR="00F8731E" w:rsidRDefault="004478DB" w:rsidP="004478DB">
            <w:pPr>
              <w:pStyle w:val="Heading1"/>
            </w:pPr>
            <w:r>
              <w:t>Skills</w:t>
            </w:r>
          </w:p>
        </w:tc>
        <w:tc>
          <w:tcPr>
            <w:tcW w:w="6768" w:type="dxa"/>
            <w:tcMar>
              <w:top w:w="144" w:type="dxa"/>
            </w:tcMar>
          </w:tcPr>
          <w:p w14:paraId="4D644CB7" w14:textId="1E54FF9E" w:rsidR="00F8731E" w:rsidRDefault="004478DB" w:rsidP="004478DB">
            <w:r>
              <w:t xml:space="preserve">Practiced in creative problem solving, computer-aided design, Programming, additive manufacturing, computer numerical control, lab view simulations, programmable logic controllers, etc. </w:t>
            </w:r>
          </w:p>
        </w:tc>
      </w:tr>
      <w:tr w:rsidR="00F8731E" w14:paraId="03938434" w14:textId="77777777" w:rsidTr="00840DA9">
        <w:tc>
          <w:tcPr>
            <w:tcW w:w="1872" w:type="dxa"/>
          </w:tcPr>
          <w:p w14:paraId="789542F7" w14:textId="443D4C8A" w:rsidR="00F8731E" w:rsidRDefault="0098485F" w:rsidP="0098485F">
            <w:pPr>
              <w:pStyle w:val="Heading1"/>
            </w:pPr>
            <w:r>
              <w:t>Personality</w:t>
            </w:r>
          </w:p>
        </w:tc>
        <w:tc>
          <w:tcPr>
            <w:tcW w:w="6768" w:type="dxa"/>
            <w:tcMar>
              <w:top w:w="144" w:type="dxa"/>
            </w:tcMar>
          </w:tcPr>
          <w:p w14:paraId="1136EFA0" w14:textId="1AD82D0D" w:rsidR="00F8731E" w:rsidRDefault="0098485F" w:rsidP="0098485F">
            <w:r>
              <w:t xml:space="preserve">Highly motivated quick learner with a passion for problem solving. </w:t>
            </w:r>
            <w:r w:rsidR="006B2907">
              <w:t>Enjoys nature and adventure among other things during free time.</w:t>
            </w:r>
          </w:p>
        </w:tc>
      </w:tr>
      <w:tr w:rsidR="00F8731E" w14:paraId="72E6A422" w14:textId="77777777" w:rsidTr="00840DA9">
        <w:sdt>
          <w:sdtPr>
            <w:alias w:val="References:"/>
            <w:tag w:val="References:"/>
            <w:id w:val="-853959375"/>
            <w:placeholder>
              <w:docPart w:val="CF63226DDDC74570AB3DF4345232E10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4D435F69" w14:textId="77777777" w:rsidR="00F8731E" w:rsidRDefault="00F8731E" w:rsidP="00840DA9">
                <w:pPr>
                  <w:pStyle w:val="Heading1"/>
                </w:pPr>
                <w:r>
                  <w:t>References</w:t>
                </w:r>
              </w:p>
            </w:tc>
          </w:sdtContent>
        </w:sdt>
        <w:tc>
          <w:tcPr>
            <w:tcW w:w="6768" w:type="dxa"/>
            <w:tcMar>
              <w:top w:w="144" w:type="dxa"/>
            </w:tcMar>
          </w:tcPr>
          <w:p w14:paraId="2CB0128B" w14:textId="7CCC5A4B" w:rsidR="00F8731E" w:rsidRDefault="00D63E36" w:rsidP="00840DA9">
            <w:pPr>
              <w:pStyle w:val="Heading1"/>
              <w:rPr>
                <w:rFonts w:eastAsiaTheme="minorEastAsia"/>
              </w:rPr>
            </w:pPr>
            <w:r>
              <w:t>West Castro</w:t>
            </w:r>
            <w:r w:rsidR="00F8731E">
              <w:rPr>
                <w:rFonts w:eastAsiaTheme="minorEastAsia"/>
              </w:rPr>
              <w:t xml:space="preserve">, </w:t>
            </w:r>
            <w:r w:rsidR="007A56E9">
              <w:rPr>
                <w:rFonts w:eastAsiaTheme="minorEastAsia"/>
              </w:rPr>
              <w:t>AC</w:t>
            </w:r>
            <w:r>
              <w:rPr>
                <w:rFonts w:eastAsiaTheme="minorEastAsia"/>
              </w:rPr>
              <w:t>Z Laboratories</w:t>
            </w:r>
          </w:p>
          <w:p w14:paraId="79C41856" w14:textId="0199EC8A" w:rsidR="004B7ABC" w:rsidRDefault="004B7ABC" w:rsidP="00840DA9">
            <w:r w:rsidRPr="004B7ABC">
              <w:t>westDcastro@gmail.com</w:t>
            </w:r>
            <w:r>
              <w:t xml:space="preserve"> </w:t>
            </w:r>
            <w:r w:rsidRPr="00566E3E">
              <w:rPr>
                <w:color w:val="auto"/>
              </w:rPr>
              <w:t>–</w:t>
            </w:r>
            <w:r>
              <w:rPr>
                <w:color w:val="auto"/>
              </w:rPr>
              <w:t xml:space="preserve"> (970) 216-3327</w:t>
            </w:r>
          </w:p>
        </w:tc>
      </w:tr>
    </w:tbl>
    <w:p w14:paraId="1533A729" w14:textId="77777777" w:rsidR="003D37C1" w:rsidRDefault="003D37C1" w:rsidP="00BB1ED9">
      <w:bookmarkStart w:id="0" w:name="_GoBack"/>
      <w:bookmarkEnd w:id="0"/>
    </w:p>
    <w:sectPr w:rsidR="003D37C1" w:rsidSect="007A56E9">
      <w:footerReference w:type="default" r:id="rId8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60699" w14:textId="77777777" w:rsidR="00765C24" w:rsidRDefault="00765C24">
      <w:pPr>
        <w:spacing w:after="0" w:line="240" w:lineRule="auto"/>
      </w:pPr>
      <w:r>
        <w:separator/>
      </w:r>
    </w:p>
  </w:endnote>
  <w:endnote w:type="continuationSeparator" w:id="0">
    <w:p w14:paraId="752FF483" w14:textId="77777777" w:rsidR="00765C24" w:rsidRDefault="0076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14:paraId="19F13602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3F975DE2" w14:textId="1D97396E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7A56E9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FEE64385952148378E042348398D4646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2CF96A63" w14:textId="77777777" w:rsidR="00C92C71" w:rsidRPr="00C92C71" w:rsidRDefault="00765C24" w:rsidP="00C92C71">
              <w:pPr>
                <w:pStyle w:val="Footer"/>
              </w:pPr>
              <w:r>
                <w:t>Nic Maraschin</w:t>
              </w:r>
            </w:p>
          </w:sdtContent>
        </w:sdt>
        <w:p w14:paraId="77733626" w14:textId="6465FB01" w:rsidR="00A86F61" w:rsidRDefault="006C67A3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411EE2666BC54E8B92485D82F159A42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>
                <w:t>2215 Victorian Court, GJ, Colorado, 81507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3FEC0B37006B41B08D26A1A48694741D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727A3">
                <w:t>(970) 623-9701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276A46ED94F4F988D7DC07B4DF4FD43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566E3E">
                <w:t>maraschinnd@gmail.com – https://maraschinnd.github.io</w:t>
              </w:r>
            </w:sdtContent>
          </w:sdt>
        </w:p>
      </w:tc>
    </w:tr>
  </w:tbl>
  <w:p w14:paraId="55B1BB46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57205" w14:textId="77777777" w:rsidR="00765C24" w:rsidRDefault="00765C24">
      <w:pPr>
        <w:spacing w:after="0" w:line="240" w:lineRule="auto"/>
      </w:pPr>
      <w:r>
        <w:separator/>
      </w:r>
    </w:p>
  </w:footnote>
  <w:footnote w:type="continuationSeparator" w:id="0">
    <w:p w14:paraId="5C98B024" w14:textId="77777777" w:rsidR="00765C24" w:rsidRDefault="00765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24"/>
    <w:rsid w:val="00014CE3"/>
    <w:rsid w:val="0008113B"/>
    <w:rsid w:val="000B32EC"/>
    <w:rsid w:val="000E000D"/>
    <w:rsid w:val="001905AF"/>
    <w:rsid w:val="001C5D03"/>
    <w:rsid w:val="0024205B"/>
    <w:rsid w:val="002F798F"/>
    <w:rsid w:val="00331C78"/>
    <w:rsid w:val="00343FAB"/>
    <w:rsid w:val="00355C0B"/>
    <w:rsid w:val="003D37C1"/>
    <w:rsid w:val="004478DB"/>
    <w:rsid w:val="004612D5"/>
    <w:rsid w:val="004B37C5"/>
    <w:rsid w:val="004B7ABC"/>
    <w:rsid w:val="005203B5"/>
    <w:rsid w:val="00566E3E"/>
    <w:rsid w:val="005D21FB"/>
    <w:rsid w:val="005F7B40"/>
    <w:rsid w:val="006724A7"/>
    <w:rsid w:val="00675AA5"/>
    <w:rsid w:val="006B2907"/>
    <w:rsid w:val="006B2AB4"/>
    <w:rsid w:val="006C67A3"/>
    <w:rsid w:val="00765C24"/>
    <w:rsid w:val="00784B25"/>
    <w:rsid w:val="007A56E9"/>
    <w:rsid w:val="008333FC"/>
    <w:rsid w:val="00841341"/>
    <w:rsid w:val="008466F0"/>
    <w:rsid w:val="008569E5"/>
    <w:rsid w:val="00963E0F"/>
    <w:rsid w:val="0096638F"/>
    <w:rsid w:val="0098485F"/>
    <w:rsid w:val="009916BD"/>
    <w:rsid w:val="009B1B1B"/>
    <w:rsid w:val="009B20C1"/>
    <w:rsid w:val="009F6D0B"/>
    <w:rsid w:val="00A449BF"/>
    <w:rsid w:val="00A7034D"/>
    <w:rsid w:val="00A704CA"/>
    <w:rsid w:val="00A727A3"/>
    <w:rsid w:val="00A86F61"/>
    <w:rsid w:val="00AD0CCD"/>
    <w:rsid w:val="00B67BCB"/>
    <w:rsid w:val="00BB1ED9"/>
    <w:rsid w:val="00C92C71"/>
    <w:rsid w:val="00CA44C2"/>
    <w:rsid w:val="00CE35FE"/>
    <w:rsid w:val="00D140F4"/>
    <w:rsid w:val="00D63E36"/>
    <w:rsid w:val="00DC00B3"/>
    <w:rsid w:val="00E21D64"/>
    <w:rsid w:val="00E33851"/>
    <w:rsid w:val="00EB0A7E"/>
    <w:rsid w:val="00F3010C"/>
    <w:rsid w:val="00F31BF6"/>
    <w:rsid w:val="00F8731E"/>
    <w:rsid w:val="00FB2032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43CE52"/>
  <w15:chartTrackingRefBased/>
  <w15:docId w15:val="{64C4E23E-808C-43F9-866A-814F48FF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customStyle="1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maraschin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1EE2666BC54E8B92485D82F159A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BC42E-C2A2-4F85-8EDC-A56164B56A38}"/>
      </w:docPartPr>
      <w:docPartBody>
        <w:p w:rsidR="002D024F" w:rsidRDefault="002D024F">
          <w:pPr>
            <w:pStyle w:val="411EE2666BC54E8B92485D82F159A42F"/>
          </w:pPr>
          <w:r>
            <w:t>Your Name</w:t>
          </w:r>
        </w:p>
      </w:docPartBody>
    </w:docPart>
    <w:docPart>
      <w:docPartPr>
        <w:name w:val="3FEC0B37006B41B08D26A1A486947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DE9D4-34F4-448D-9388-513ABDCA5524}"/>
      </w:docPartPr>
      <w:docPartBody>
        <w:p w:rsidR="002D024F" w:rsidRDefault="002D024F">
          <w:pPr>
            <w:pStyle w:val="3FEC0B37006B41B08D26A1A48694741D"/>
          </w:pPr>
          <w:r w:rsidRPr="00A704CA">
            <w:t>Street Address, City, ST ZIP Code</w:t>
          </w:r>
        </w:p>
      </w:docPartBody>
    </w:docPart>
    <w:docPart>
      <w:docPartPr>
        <w:name w:val="4276A46ED94F4F988D7DC07B4DF4F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EFDFE-6E3B-4911-B2E0-5BD5F2CB2B74}"/>
      </w:docPartPr>
      <w:docPartBody>
        <w:p w:rsidR="002D024F" w:rsidRDefault="002D024F">
          <w:pPr>
            <w:pStyle w:val="4276A46ED94F4F988D7DC07B4DF4FD43"/>
          </w:pPr>
          <w:r>
            <w:t>Phone</w:t>
          </w:r>
        </w:p>
      </w:docPartBody>
    </w:docPart>
    <w:docPart>
      <w:docPartPr>
        <w:name w:val="8B85260A44C046AEA1B27A3741FE5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56B5A-964C-4F5D-B815-EF7D1A2229C6}"/>
      </w:docPartPr>
      <w:docPartBody>
        <w:p w:rsidR="002D024F" w:rsidRDefault="002D024F">
          <w:pPr>
            <w:pStyle w:val="8B85260A44C046AEA1B27A3741FE5E70"/>
          </w:pPr>
          <w:r w:rsidRPr="00A704CA">
            <w:t>Email</w:t>
          </w:r>
        </w:p>
      </w:docPartBody>
    </w:docPart>
    <w:docPart>
      <w:docPartPr>
        <w:name w:val="2FFE622884E64130B472E704BCC21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A16AE-D4FA-448F-98DA-CC3FEAEF3C33}"/>
      </w:docPartPr>
      <w:docPartBody>
        <w:p w:rsidR="002D024F" w:rsidRDefault="002D024F">
          <w:pPr>
            <w:pStyle w:val="2FFE622884E64130B472E704BCC218D0"/>
          </w:pPr>
          <w:r w:rsidRPr="005F7B40">
            <w:t>Experience</w:t>
          </w:r>
        </w:p>
      </w:docPartBody>
    </w:docPart>
    <w:docPart>
      <w:docPartPr>
        <w:name w:val="FEE64385952148378E042348398D4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E30C5-FA26-4BDD-8720-C4DFD4FC4033}"/>
      </w:docPartPr>
      <w:docPartBody>
        <w:p w:rsidR="002D024F" w:rsidRDefault="002D024F">
          <w:pPr>
            <w:pStyle w:val="FEE64385952148378E042348398D4646"/>
          </w:pPr>
          <w:r>
            <w:t>Job Title 1</w:t>
          </w:r>
        </w:p>
      </w:docPartBody>
    </w:docPart>
    <w:docPart>
      <w:docPartPr>
        <w:name w:val="A79C6CE4B8A24F49B46B7D345AC4B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833CD-E470-4484-8887-A121FBB66E29}"/>
      </w:docPartPr>
      <w:docPartBody>
        <w:p w:rsidR="002D024F" w:rsidRDefault="002D024F">
          <w:pPr>
            <w:pStyle w:val="A79C6CE4B8A24F49B46B7D345AC4B78A"/>
          </w:pPr>
          <w:r>
            <w:t>Education</w:t>
          </w:r>
        </w:p>
      </w:docPartBody>
    </w:docPart>
    <w:docPart>
      <w:docPartPr>
        <w:name w:val="CF63226DDDC74570AB3DF4345232E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D76BE-BDF1-4F3D-8EF6-2F7AC24F86EB}"/>
      </w:docPartPr>
      <w:docPartBody>
        <w:p w:rsidR="002D024F" w:rsidRDefault="002D024F">
          <w:pPr>
            <w:pStyle w:val="CF63226DDDC74570AB3DF4345232E107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4F"/>
    <w:rsid w:val="002D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1EE2666BC54E8B92485D82F159A42F">
    <w:name w:val="411EE2666BC54E8B92485D82F159A42F"/>
  </w:style>
  <w:style w:type="paragraph" w:customStyle="1" w:styleId="3FEC0B37006B41B08D26A1A48694741D">
    <w:name w:val="3FEC0B37006B41B08D26A1A48694741D"/>
  </w:style>
  <w:style w:type="paragraph" w:customStyle="1" w:styleId="4276A46ED94F4F988D7DC07B4DF4FD43">
    <w:name w:val="4276A46ED94F4F988D7DC07B4DF4FD43"/>
  </w:style>
  <w:style w:type="paragraph" w:customStyle="1" w:styleId="8B85260A44C046AEA1B27A3741FE5E70">
    <w:name w:val="8B85260A44C046AEA1B27A3741FE5E70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F868E6AFE8EA42EAB6E93CC5C0279C6C">
    <w:name w:val="F868E6AFE8EA42EAB6E93CC5C0279C6C"/>
  </w:style>
  <w:style w:type="paragraph" w:customStyle="1" w:styleId="CFEADDF5348E490582216C72015637F7">
    <w:name w:val="CFEADDF5348E490582216C72015637F7"/>
  </w:style>
  <w:style w:type="paragraph" w:customStyle="1" w:styleId="2FFE622884E64130B472E704BCC218D0">
    <w:name w:val="2FFE622884E64130B472E704BCC218D0"/>
  </w:style>
  <w:style w:type="paragraph" w:customStyle="1" w:styleId="FEE64385952148378E042348398D4646">
    <w:name w:val="FEE64385952148378E042348398D4646"/>
  </w:style>
  <w:style w:type="paragraph" w:customStyle="1" w:styleId="12AF77F44E3B470FAF4642157CCF92CE">
    <w:name w:val="12AF77F44E3B470FAF4642157CCF92CE"/>
  </w:style>
  <w:style w:type="paragraph" w:customStyle="1" w:styleId="EE1FE24647244CEAA5FCE825235D0CE2">
    <w:name w:val="EE1FE24647244CEAA5FCE825235D0CE2"/>
  </w:style>
  <w:style w:type="paragraph" w:customStyle="1" w:styleId="472CB9DD11344A3693A942E14DBB48AC">
    <w:name w:val="472CB9DD11344A3693A942E14DBB48AC"/>
  </w:style>
  <w:style w:type="paragraph" w:customStyle="1" w:styleId="B29D7B9024D74673BF25CB9AFA1A45A0">
    <w:name w:val="B29D7B9024D74673BF25CB9AFA1A45A0"/>
  </w:style>
  <w:style w:type="paragraph" w:customStyle="1" w:styleId="FB701C3DD543435B8A36F0F0B8C64B7E">
    <w:name w:val="FB701C3DD543435B8A36F0F0B8C64B7E"/>
  </w:style>
  <w:style w:type="paragraph" w:customStyle="1" w:styleId="ACF74AE2B4F1469DA9C4020C35CAEC40">
    <w:name w:val="ACF74AE2B4F1469DA9C4020C35CAEC40"/>
  </w:style>
  <w:style w:type="paragraph" w:customStyle="1" w:styleId="3D2F43691BC04068B66AE0FC879FA09E">
    <w:name w:val="3D2F43691BC04068B66AE0FC879FA09E"/>
  </w:style>
  <w:style w:type="paragraph" w:customStyle="1" w:styleId="0EF551D241054E6FBD01D7B46AB34607">
    <w:name w:val="0EF551D241054E6FBD01D7B46AB34607"/>
  </w:style>
  <w:style w:type="paragraph" w:customStyle="1" w:styleId="A95D13951CDF4702833131037987C36B">
    <w:name w:val="A95D13951CDF4702833131037987C36B"/>
  </w:style>
  <w:style w:type="paragraph" w:customStyle="1" w:styleId="CAFF771A0547469DA136D67BA490712E">
    <w:name w:val="CAFF771A0547469DA136D67BA490712E"/>
  </w:style>
  <w:style w:type="paragraph" w:customStyle="1" w:styleId="49C5D60DB21048349AAB8173539B455E">
    <w:name w:val="49C5D60DB21048349AAB8173539B455E"/>
  </w:style>
  <w:style w:type="paragraph" w:customStyle="1" w:styleId="A79C6CE4B8A24F49B46B7D345AC4B78A">
    <w:name w:val="A79C6CE4B8A24F49B46B7D345AC4B78A"/>
  </w:style>
  <w:style w:type="paragraph" w:customStyle="1" w:styleId="DCE071128D5B4ACF99FDE03515D53D73">
    <w:name w:val="DCE071128D5B4ACF99FDE03515D53D73"/>
  </w:style>
  <w:style w:type="paragraph" w:customStyle="1" w:styleId="2973ABDE76084383A496CADAEB8CACDD">
    <w:name w:val="2973ABDE76084383A496CADAEB8CACDD"/>
  </w:style>
  <w:style w:type="paragraph" w:customStyle="1" w:styleId="43781BA37FD64AEE825CA2319B37B28E">
    <w:name w:val="43781BA37FD64AEE825CA2319B37B28E"/>
  </w:style>
  <w:style w:type="paragraph" w:customStyle="1" w:styleId="E9C297A17E7D49CAB1AEEC1E8F5D199F">
    <w:name w:val="E9C297A17E7D49CAB1AEEC1E8F5D199F"/>
  </w:style>
  <w:style w:type="paragraph" w:customStyle="1" w:styleId="7E519472FCF64F7081BE09CD75454A4A">
    <w:name w:val="7E519472FCF64F7081BE09CD75454A4A"/>
  </w:style>
  <w:style w:type="paragraph" w:customStyle="1" w:styleId="0E789B33877B445C9E7D8B156CB5523B">
    <w:name w:val="0E789B33877B445C9E7D8B156CB5523B"/>
  </w:style>
  <w:style w:type="paragraph" w:customStyle="1" w:styleId="8BC77DD9DFAA4F74929CA076CF0AB459">
    <w:name w:val="8BC77DD9DFAA4F74929CA076CF0AB459"/>
  </w:style>
  <w:style w:type="paragraph" w:customStyle="1" w:styleId="70E8F837130D4EA5BE54A65D6978AAF9">
    <w:name w:val="70E8F837130D4EA5BE54A65D6978AAF9"/>
  </w:style>
  <w:style w:type="paragraph" w:customStyle="1" w:styleId="C33FFF3A565B4B28A62060DC3244D793">
    <w:name w:val="C33FFF3A565B4B28A62060DC3244D793"/>
  </w:style>
  <w:style w:type="paragraph" w:customStyle="1" w:styleId="CF63226DDDC74570AB3DF4345232E107">
    <w:name w:val="CF63226DDDC74570AB3DF4345232E107"/>
  </w:style>
  <w:style w:type="paragraph" w:customStyle="1" w:styleId="EF49C595D38A475CA36DD2853A9CB458">
    <w:name w:val="EF49C595D38A475CA36DD2853A9CB458"/>
  </w:style>
  <w:style w:type="paragraph" w:customStyle="1" w:styleId="A958D230A71F4C1BB995184A5245D1B1">
    <w:name w:val="A958D230A71F4C1BB995184A5245D1B1"/>
  </w:style>
  <w:style w:type="paragraph" w:customStyle="1" w:styleId="9B3A0958FCFD4B59AFC3A7E14AAB70C4">
    <w:name w:val="9B3A0958FCFD4B59AFC3A7E14AAB7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2215 Victorian Court, GJ, Colorado, 81507</CompanyAddress>
  <CompanyPhone>(970) 623-9701</CompanyPhone>
  <CompanyFax>maraschinnd@gmail.com – https://maraschinnd.github.io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58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Maraschin, Nicolas D</dc:creator>
  <cp:keywords/>
  <dc:description>Nic Maraschin</dc:description>
  <cp:lastModifiedBy>Maraschin, Nicolas D</cp:lastModifiedBy>
  <cp:revision>16</cp:revision>
  <dcterms:created xsi:type="dcterms:W3CDTF">2018-02-15T20:45:00Z</dcterms:created>
  <dcterms:modified xsi:type="dcterms:W3CDTF">2018-02-16T17:31:00Z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